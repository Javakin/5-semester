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67" w:rsidRDefault="00550246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AC909F1" id="Auto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rH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DpD6x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AB477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31367" w:rsidRDefault="00031367">
                                      <w:pPr>
                                        <w:pStyle w:val="Ing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B477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31367" w:rsidRDefault="00550246" w:rsidP="00AB4774">
                                      <w:pPr>
                                        <w:pStyle w:val="Ing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2A823CE5E9FC4B63802B73E55C8A86D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4774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Portefølje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B477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31367" w:rsidRDefault="00031367">
                                      <w:pPr>
                                        <w:pStyle w:val="Ing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B477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31367" w:rsidRDefault="00550246" w:rsidP="00AB4774">
                                      <w:pPr>
                                        <w:pStyle w:val="Ing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F57BFDDC588B49CEAEEC4507823978F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477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Robotter i Kontekst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31367" w:rsidRDefault="0003136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AB477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31367" w:rsidRDefault="00031367">
                                <w:pPr>
                                  <w:pStyle w:val="Ing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B477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31367" w:rsidRDefault="00550246" w:rsidP="00AB4774">
                                <w:pPr>
                                  <w:pStyle w:val="Ing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2A823CE5E9FC4B63802B73E55C8A86D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77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Portefølje 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B477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31367" w:rsidRDefault="00031367">
                                <w:pPr>
                                  <w:pStyle w:val="Ing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B477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31367" w:rsidRDefault="00550246" w:rsidP="00AB4774">
                                <w:pPr>
                                  <w:pStyle w:val="Ing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F57BFDDC588B49CEAEEC4507823978F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774">
                                      <w:rPr>
                                        <w:sz w:val="36"/>
                                        <w:szCs w:val="36"/>
                                      </w:rPr>
                                      <w:t>Robotter i Kontekst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31367" w:rsidRDefault="0003136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031367" w:rsidRDefault="00550246">
                                <w:pPr>
                                  <w:pStyle w:val="Ing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477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Robtek 5. Semester</w:t>
                                    </w:r>
                                  </w:sdtContent>
                                </w:sdt>
                              </w:p>
                              <w:p w:rsidR="00031367" w:rsidRDefault="00031367">
                                <w:pPr>
                                  <w:pStyle w:val="Ing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31367" w:rsidRDefault="00550246">
                                <w:pPr>
                                  <w:pStyle w:val="Ing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7T00:00:00Z">
                                      <w:dateFormat w:val="d. MMMM 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B4774">
                                      <w:t>17. december 2016</w:t>
                                    </w:r>
                                  </w:sdtContent>
                                </w:sdt>
                              </w:p>
                              <w:p w:rsidR="00031367" w:rsidRDefault="00550246">
                                <w:pPr>
                                  <w:pStyle w:val="Ing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Skrevet af: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774">
                                      <w:t>Steen-Bjørn Vinther, Daniel Haraldson, Chris Mikkelsen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031367" w:rsidRDefault="00550246">
                          <w:pPr>
                            <w:pStyle w:val="Ing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4774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Robtek 5. Semester</w:t>
                              </w:r>
                            </w:sdtContent>
                          </w:sdt>
                        </w:p>
                        <w:p w:rsidR="00031367" w:rsidRDefault="00031367">
                          <w:pPr>
                            <w:pStyle w:val="Ing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31367" w:rsidRDefault="00550246">
                          <w:pPr>
                            <w:pStyle w:val="Ing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7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4774">
                                <w:t>17. december 2016</w:t>
                              </w:r>
                            </w:sdtContent>
                          </w:sdt>
                        </w:p>
                        <w:p w:rsidR="00031367" w:rsidRDefault="00550246">
                          <w:pPr>
                            <w:pStyle w:val="Ingenafstand"/>
                            <w:spacing w:line="276" w:lineRule="auto"/>
                            <w:jc w:val="center"/>
                          </w:pPr>
                          <w:r>
                            <w:t xml:space="preserve">Skrevet af: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B4774">
                                <w:t>Steen-Bjørn Vinther, Daniel Haraldson, Chris Mikkelsen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031367" w:rsidRDefault="00550246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0A6BB66815DC4BBEA7EDAD2E6EA3D5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B4774">
            <w:rPr>
              <w:smallCaps w:val="0"/>
            </w:rPr>
            <w:t>Portefølje 3</w:t>
          </w:r>
        </w:sdtContent>
      </w:sdt>
    </w:p>
    <w:p w:rsidR="00031367" w:rsidRDefault="00550246">
      <w:pPr>
        <w:pStyle w:val="Undertitel"/>
      </w:pPr>
      <w:sdt>
        <w:sdtPr>
          <w:alias w:val="Undertitel"/>
          <w:tag w:val="Undertitel"/>
          <w:id w:val="11808339"/>
          <w:placeholder>
            <w:docPart w:val="6EB342E1456346C687BB562F844A074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B4774">
            <w:t>Robotter i Kontekst</w:t>
          </w:r>
        </w:sdtContent>
      </w:sdt>
    </w:p>
    <w:p w:rsidR="00031367" w:rsidRDefault="00031367" w:rsidP="00AB4774"/>
    <w:p w:rsidR="00AB4774" w:rsidRDefault="00AB4774" w:rsidP="00AB4774">
      <w:pPr>
        <w:pStyle w:val="Overskrift1"/>
        <w:numPr>
          <w:ilvl w:val="0"/>
          <w:numId w:val="11"/>
        </w:numPr>
        <w:rPr>
          <w:color w:val="9D3511" w:themeColor="accent1" w:themeShade="BF"/>
        </w:rPr>
      </w:pPr>
      <w:r>
        <w:rPr>
          <w:color w:val="9D3511" w:themeColor="accent1" w:themeShade="BF"/>
        </w:rPr>
        <w:t>Methods</w:t>
      </w:r>
    </w:p>
    <w:p w:rsidR="00AB4774" w:rsidRPr="00A944A7" w:rsidRDefault="004A67A8" w:rsidP="00AB4774">
      <w:pPr>
        <w:rPr>
          <w:lang w:val="en-US"/>
        </w:rPr>
      </w:pPr>
      <w:proofErr w:type="gramStart"/>
      <w:r w:rsidRPr="00A944A7">
        <w:rPr>
          <w:lang w:val="en-US"/>
        </w:rPr>
        <w:t>First</w:t>
      </w:r>
      <w:proofErr w:type="gramEnd"/>
      <w:r w:rsidRPr="00A944A7">
        <w:rPr>
          <w:lang w:val="en-US"/>
        </w:rPr>
        <w:t xml:space="preserve"> we use the sensor class to find objects, when we find the points, we push them to a vector and store them there, </w:t>
      </w:r>
      <w:r w:rsidR="00A944A7">
        <w:rPr>
          <w:lang w:val="en-US"/>
        </w:rPr>
        <w:t>after that, we color the objects in a different shade of gray so we don’t end up storing the objects twice.</w:t>
      </w:r>
    </w:p>
    <w:p w:rsidR="00AB4774" w:rsidRDefault="00AB4774" w:rsidP="00AB4774">
      <w:pPr>
        <w:pStyle w:val="Overskrift1"/>
        <w:numPr>
          <w:ilvl w:val="0"/>
          <w:numId w:val="11"/>
        </w:numPr>
        <w:rPr>
          <w:color w:val="9D3511" w:themeColor="accent1" w:themeShade="BF"/>
        </w:rPr>
      </w:pPr>
      <w:r>
        <w:rPr>
          <w:color w:val="9D3511" w:themeColor="accent1" w:themeShade="BF"/>
        </w:rPr>
        <w:t xml:space="preserve">Image </w:t>
      </w:r>
      <w:proofErr w:type="spellStart"/>
      <w:r>
        <w:rPr>
          <w:color w:val="9D3511" w:themeColor="accent1" w:themeShade="BF"/>
        </w:rPr>
        <w:t>searching</w:t>
      </w:r>
      <w:proofErr w:type="spellEnd"/>
      <w:r>
        <w:rPr>
          <w:color w:val="9D3511" w:themeColor="accent1" w:themeShade="BF"/>
        </w:rPr>
        <w:t xml:space="preserve"> for </w:t>
      </w:r>
      <w:proofErr w:type="spellStart"/>
      <w:r>
        <w:rPr>
          <w:color w:val="9D3511" w:themeColor="accent1" w:themeShade="BF"/>
        </w:rPr>
        <w:t>objects</w:t>
      </w:r>
      <w:proofErr w:type="spellEnd"/>
    </w:p>
    <w:p w:rsidR="00AB4774" w:rsidRDefault="00AB4774" w:rsidP="00AB4774"/>
    <w:p w:rsidR="00AB4774" w:rsidRDefault="00AB4774" w:rsidP="00AB4774">
      <w:pPr>
        <w:pStyle w:val="Overskrift1"/>
        <w:numPr>
          <w:ilvl w:val="0"/>
          <w:numId w:val="11"/>
        </w:numPr>
        <w:rPr>
          <w:color w:val="9D3511" w:themeColor="accent1" w:themeShade="BF"/>
        </w:rPr>
      </w:pPr>
      <w:r>
        <w:rPr>
          <w:color w:val="9D3511" w:themeColor="accent1" w:themeShade="BF"/>
        </w:rPr>
        <w:t xml:space="preserve">Image for </w:t>
      </w:r>
      <w:proofErr w:type="spellStart"/>
      <w:r>
        <w:rPr>
          <w:color w:val="9D3511" w:themeColor="accent1" w:themeShade="BF"/>
        </w:rPr>
        <w:t>driving</w:t>
      </w:r>
      <w:proofErr w:type="spellEnd"/>
      <w:r>
        <w:rPr>
          <w:color w:val="9D3511" w:themeColor="accent1" w:themeShade="BF"/>
        </w:rPr>
        <w:t>.</w:t>
      </w:r>
    </w:p>
    <w:p w:rsidR="00AB4774" w:rsidRDefault="00AB4774" w:rsidP="00AB4774">
      <w:bookmarkStart w:id="0" w:name="_GoBack"/>
      <w:bookmarkEnd w:id="0"/>
    </w:p>
    <w:p w:rsidR="00AB4774" w:rsidRDefault="00AB4774" w:rsidP="00AB4774">
      <w:pPr>
        <w:pStyle w:val="Overskrift1"/>
        <w:numPr>
          <w:ilvl w:val="0"/>
          <w:numId w:val="11"/>
        </w:numPr>
        <w:rPr>
          <w:color w:val="9D3511" w:themeColor="accent1" w:themeShade="BF"/>
        </w:rPr>
      </w:pPr>
      <w:r>
        <w:rPr>
          <w:color w:val="9D3511" w:themeColor="accent1" w:themeShade="BF"/>
        </w:rPr>
        <w:t xml:space="preserve">Nr. of pixels </w:t>
      </w:r>
      <w:proofErr w:type="spellStart"/>
      <w:r>
        <w:rPr>
          <w:color w:val="9D3511" w:themeColor="accent1" w:themeShade="BF"/>
        </w:rPr>
        <w:t>traversed</w:t>
      </w:r>
      <w:proofErr w:type="spellEnd"/>
    </w:p>
    <w:p w:rsidR="00AB4774" w:rsidRPr="00A944A7" w:rsidRDefault="00A944A7" w:rsidP="00AB4774">
      <w:pPr>
        <w:rPr>
          <w:lang w:val="en-US"/>
        </w:rPr>
      </w:pPr>
      <w:r w:rsidRPr="00A944A7">
        <w:rPr>
          <w:lang w:val="en-US"/>
        </w:rPr>
        <w:t>The number of pixels traversed total is xxx and the number of pixels during search is xxx and the number of pixels during transportation is xxx</w:t>
      </w:r>
    </w:p>
    <w:sectPr w:rsidR="00AB4774" w:rsidRPr="00A944A7">
      <w:footerReference w:type="even" r:id="rId11"/>
      <w:footerReference w:type="default" r:id="rId12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46" w:rsidRDefault="00550246">
      <w:pPr>
        <w:spacing w:after="0" w:line="240" w:lineRule="auto"/>
      </w:pPr>
      <w:r>
        <w:separator/>
      </w:r>
    </w:p>
  </w:endnote>
  <w:endnote w:type="continuationSeparator" w:id="0">
    <w:p w:rsidR="00550246" w:rsidRDefault="0055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367" w:rsidRDefault="00550246">
    <w:pPr>
      <w:pStyle w:val="Sidefod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1367" w:rsidRDefault="00550246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77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Portefølje 3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o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7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477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</w:t>
                              </w:r>
                              <w:proofErr w:type="gramEnd"/>
                              <w:r w:rsidR="00AB477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-12-2016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031367" w:rsidRDefault="00550246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B477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Portefølje 3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o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2-17T00:00:00Z">
                          <w:dateFormat w:val="dd-MM-yyyy"/>
                          <w:lid w:val="da-DK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B477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</w:t>
                        </w:r>
                        <w:proofErr w:type="gramEnd"/>
                        <w:r w:rsidR="00AB477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-12-2016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1E05B71" id="Auto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NhvA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hHsj&#10;YbwCAAC9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1367" w:rsidRDefault="00550246">
                          <w:pPr>
                            <w:pStyle w:val="Ing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B4774" w:rsidRPr="00AB477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031367" w:rsidRDefault="00550246">
                    <w:pPr>
                      <w:pStyle w:val="Ing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B4774" w:rsidRPr="00AB477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367" w:rsidRDefault="00550246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1367" w:rsidRDefault="00550246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77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Portefølje 3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o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7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477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17-12-2016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031367" w:rsidRDefault="00550246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B477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Portefølje 3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o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2-17T00:00:00Z">
                          <w:dateFormat w:val="dd-MM-yyyy"/>
                          <w:lid w:val="da-DK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B477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17-12-2016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01030B" id="Auto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Muw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ADIVkM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1367" w:rsidRDefault="00550246">
                          <w:pPr>
                            <w:pStyle w:val="Ing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944A7" w:rsidRPr="00A944A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031367" w:rsidRDefault="00550246">
                    <w:pPr>
                      <w:pStyle w:val="Ing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944A7" w:rsidRPr="00A944A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31367" w:rsidRDefault="00031367">
    <w:pPr>
      <w:pStyle w:val="Sidefod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46" w:rsidRDefault="00550246">
      <w:pPr>
        <w:spacing w:after="0" w:line="240" w:lineRule="auto"/>
      </w:pPr>
      <w:r>
        <w:separator/>
      </w:r>
    </w:p>
  </w:footnote>
  <w:footnote w:type="continuationSeparator" w:id="0">
    <w:p w:rsidR="00550246" w:rsidRDefault="0055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Opstilling-punktteg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Opstilling-punktteg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Opstilling-punktteg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Opstilling-punktteg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Opstilling-punktteg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2C3D49A0"/>
    <w:multiLevelType w:val="hybridMultilevel"/>
    <w:tmpl w:val="99AC07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74"/>
    <w:rsid w:val="00031367"/>
    <w:rsid w:val="000C778A"/>
    <w:rsid w:val="004A67A8"/>
    <w:rsid w:val="00550246"/>
    <w:rsid w:val="00A944A7"/>
    <w:rsid w:val="00A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375686-85D4-4D21-BB3F-C6540A10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Normal"/>
    <w:link w:val="TitelTegn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dertitel">
    <w:name w:val="Subtitle"/>
    <w:basedOn w:val="Normal"/>
    <w:link w:val="UndertitelTegn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asciiTheme="majorHAnsi" w:hAnsiTheme="majorHAnsi" w:cstheme="minorBidi"/>
      <w:sz w:val="28"/>
      <w:szCs w:val="28"/>
    </w:rPr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SidefodTegn">
    <w:name w:val="Sidefod Tegn"/>
    <w:basedOn w:val="Standardskrifttypeiafsnit"/>
    <w:link w:val="Sidefod"/>
    <w:uiPriority w:val="99"/>
    <w:rPr>
      <w:rFonts w:cs="Times New Roman"/>
      <w:color w:val="000000" w:themeColor="text1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Citat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genstitel">
    <w:name w:val="Book Title"/>
    <w:basedOn w:val="Standardskrifttypeiafsni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Fremhv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Pr>
      <w:rFonts w:cs="Times New Roman"/>
      <w:color w:val="000000" w:themeColor="text1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Kraftigfremhvning">
    <w:name w:val="Intense Emphasis"/>
    <w:basedOn w:val="Standardskrifttypeiafsni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Strktcita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Kraftighenvisning">
    <w:name w:val="Intense Reference"/>
    <w:basedOn w:val="Standardskrifttypeiafsni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Opstilling-punkttegn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Opstilling-punkttegn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Opstilling-punkttegn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Opstilling-punkttegn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Opstilling-punkttegn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Ingenafstand">
    <w:name w:val="No Spacing"/>
    <w:basedOn w:val="Normal"/>
    <w:uiPriority w:val="1"/>
    <w:qFormat/>
    <w:pPr>
      <w:spacing w:after="0" w:line="240" w:lineRule="auto"/>
    </w:p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styleId="Citat">
    <w:name w:val="Quote"/>
    <w:basedOn w:val="Normal"/>
    <w:link w:val="CitatTegn"/>
    <w:uiPriority w:val="29"/>
    <w:qFormat/>
    <w:rPr>
      <w:i/>
      <w:color w:val="808080" w:themeColor="background1" w:themeShade="80"/>
      <w:sz w:val="24"/>
    </w:rPr>
  </w:style>
  <w:style w:type="character" w:customStyle="1" w:styleId="CitatTegn">
    <w:name w:val="Citat Tegn"/>
    <w:basedOn w:val="Standardskrifttypeiafsnit"/>
    <w:link w:val="Ci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k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vagfremhvning">
    <w:name w:val="Subtle Emphasis"/>
    <w:basedOn w:val="Standardskrifttypeiafsni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vaghenvisning">
    <w:name w:val="Subtle Reference"/>
    <w:basedOn w:val="Standardskrifttypeiafsni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-Gitter">
    <w:name w:val="Table Grid"/>
    <w:basedOn w:val="Tabel-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dholdsfortegnels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dholdsfortegnels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dholdsfortegnels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dholdsfortegnels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dholdsfortegnels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dholdsfortegnels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dholdsfortegnels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dholdsfortegnels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Skabeloner\Rapport%20(temaet%20Akti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6BB66815DC4BBEA7EDAD2E6EA3D5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7CF09E-EB3B-44FB-8351-69B578BFBA69}"/>
      </w:docPartPr>
      <w:docPartBody>
        <w:p w:rsidR="00000000" w:rsidRDefault="00175F3B">
          <w:pPr>
            <w:pStyle w:val="0A6BB66815DC4BBEA7EDAD2E6EA3D5DA"/>
          </w:pPr>
          <w:r>
            <w:t>[Skriv titlen på dokumentet]</w:t>
          </w:r>
        </w:p>
      </w:docPartBody>
    </w:docPart>
    <w:docPart>
      <w:docPartPr>
        <w:name w:val="6EB342E1456346C687BB562F844A07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7D6BF4-8FA1-4D0A-87D4-0F92428BB538}"/>
      </w:docPartPr>
      <w:docPartBody>
        <w:p w:rsidR="00000000" w:rsidRDefault="00175F3B">
          <w:pPr>
            <w:pStyle w:val="6EB342E1456346C687BB562F844A0749"/>
          </w:pPr>
          <w:r>
            <w:t>[Skriv undertitlen på dokumentet]</w:t>
          </w:r>
        </w:p>
      </w:docPartBody>
    </w:docPart>
    <w:docPart>
      <w:docPartPr>
        <w:name w:val="2A823CE5E9FC4B63802B73E55C8A86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891D6E-6A3F-4D8C-9333-BC420352457C}"/>
      </w:docPartPr>
      <w:docPartBody>
        <w:p w:rsidR="00000000" w:rsidRDefault="00175F3B">
          <w:pPr>
            <w:pStyle w:val="2A823CE5E9FC4B63802B73E55C8A86D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 xml:space="preserve">[Skriv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titlen på dokumentet]</w:t>
          </w:r>
        </w:p>
      </w:docPartBody>
    </w:docPart>
    <w:docPart>
      <w:docPartPr>
        <w:name w:val="F57BFDDC588B49CEAEEC4507823978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B9EA31C-6FB5-4709-BD9F-DB0D438B850D}"/>
      </w:docPartPr>
      <w:docPartBody>
        <w:p w:rsidR="00000000" w:rsidRDefault="00175F3B">
          <w:pPr>
            <w:pStyle w:val="F57BFDDC588B49CEAEEC4507823978F0"/>
          </w:pPr>
          <w:r>
            <w:rPr>
              <w:sz w:val="36"/>
              <w:szCs w:val="36"/>
            </w:rPr>
            <w:t>[Skriv undertitlen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3B"/>
    <w:rsid w:val="001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A6BB66815DC4BBEA7EDAD2E6EA3D5DA">
    <w:name w:val="0A6BB66815DC4BBEA7EDAD2E6EA3D5DA"/>
  </w:style>
  <w:style w:type="paragraph" w:customStyle="1" w:styleId="6EB342E1456346C687BB562F844A0749">
    <w:name w:val="6EB342E1456346C687BB562F844A0749"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2A823CE5E9FC4B63802B73E55C8A86D9">
    <w:name w:val="2A823CE5E9FC4B63802B73E55C8A86D9"/>
  </w:style>
  <w:style w:type="paragraph" w:customStyle="1" w:styleId="F57BFDDC588B49CEAEEC4507823978F0">
    <w:name w:val="F57BFDDC588B49CEAEEC450782397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2016-12-17T00:00:00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D3BB-861F-47CC-88D1-9AB912DBC2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2B6172F-08DA-4BF1-8FC0-8CE82113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(temaet Aktier)</Template>
  <TotalTime>24</TotalTime>
  <Pages>2</Pages>
  <Words>70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Robtek 5. Semester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 3</dc:title>
  <dc:subject>Robotter i Kontekst</dc:subject>
  <dc:creator>Steen-Bjørn Vinther, Daniel Haraldson, Chris Mikkelsen</dc:creator>
  <cp:keywords/>
  <dc:description/>
  <cp:lastModifiedBy>Chris Mikkelsen</cp:lastModifiedBy>
  <cp:revision>3</cp:revision>
  <dcterms:created xsi:type="dcterms:W3CDTF">2016-12-17T22:10:00Z</dcterms:created>
  <dcterms:modified xsi:type="dcterms:W3CDTF">2016-12-17T22:34:00Z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